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Pr="00F20566" w:rsidRDefault="0036102C" w:rsidP="001B2ABD">
            <w:pPr>
              <w:tabs>
                <w:tab w:val="left" w:pos="990"/>
              </w:tabs>
              <w:jc w:val="center"/>
              <w:rPr>
                <w:rFonts w:ascii="Tahoma" w:hAnsi="Tahoma" w:cs="Tahoma"/>
              </w:rPr>
            </w:pPr>
            <w:r w:rsidRPr="00F20566">
              <w:rPr>
                <w:rFonts w:ascii="Tahoma" w:hAnsi="Tahoma" w:cs="Tahoma"/>
                <w:noProof/>
                <w:color w:val="000000"/>
                <w:sz w:val="22"/>
              </w:rPr>
              <w:drawing>
                <wp:inline distT="0" distB="0" distL="0" distR="0">
                  <wp:extent cx="2228850" cy="2228850"/>
                  <wp:effectExtent l="0" t="0" r="0" b="0"/>
                  <wp:docPr id="1" name="Imagen 1" descr="Resultado de imagen para los de yu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los de yu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629D5" w:rsidRPr="00F20566" w:rsidRDefault="000629D5" w:rsidP="000C45FF">
            <w:pPr>
              <w:tabs>
                <w:tab w:val="left" w:pos="990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470" w:type="dxa"/>
            <w:vMerge w:val="restart"/>
            <w:vAlign w:val="center"/>
          </w:tcPr>
          <w:p w:rsidR="00F20566" w:rsidRPr="00A7070C" w:rsidRDefault="00F20566" w:rsidP="00A7070C">
            <w:pPr>
              <w:pStyle w:val="Direccin"/>
              <w:jc w:val="center"/>
              <w:rPr>
                <w:rFonts w:ascii="Comic Sans MS" w:hAnsi="Comic Sans MS" w:cs="Tahoma"/>
                <w:b/>
                <w:bCs/>
                <w:sz w:val="40"/>
                <w:szCs w:val="40"/>
              </w:rPr>
            </w:pPr>
            <w:r w:rsidRPr="00A7070C">
              <w:rPr>
                <w:rFonts w:ascii="Comic Sans MS" w:hAnsi="Comic Sans MS" w:cs="Tahoma"/>
                <w:b/>
                <w:bCs/>
                <w:sz w:val="40"/>
                <w:szCs w:val="40"/>
              </w:rPr>
              <w:t>Los de yuca</w:t>
            </w:r>
          </w:p>
          <w:p w:rsidR="00A7070C" w:rsidRDefault="00A7070C" w:rsidP="00A7070C">
            <w:pPr>
              <w:pStyle w:val="Direccin"/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  <w:p w:rsidR="00A7070C" w:rsidRDefault="00A7070C" w:rsidP="00A7070C">
            <w:pPr>
              <w:pStyle w:val="Direccin"/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  <w:p w:rsidR="00A7070C" w:rsidRDefault="00A7070C" w:rsidP="00A7070C">
            <w:pPr>
              <w:pStyle w:val="Direccin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  <w:p w:rsidR="003F675F" w:rsidRPr="003F675F" w:rsidRDefault="003F675F" w:rsidP="00A7070C">
            <w:pPr>
              <w:pStyle w:val="Direccin"/>
              <w:rPr>
                <w:rFonts w:ascii="Tahoma" w:hAnsi="Tahoma" w:cs="Tahoma"/>
                <w:sz w:val="24"/>
                <w:szCs w:val="24"/>
              </w:rPr>
            </w:pPr>
            <w:r w:rsidRPr="003F675F">
              <w:rPr>
                <w:rFonts w:ascii="Tahoma" w:hAnsi="Tahoma" w:cs="Tahoma"/>
                <w:sz w:val="24"/>
                <w:szCs w:val="24"/>
              </w:rPr>
              <w:t xml:space="preserve">Contacto </w:t>
            </w:r>
            <w:bookmarkStart w:id="0" w:name="_GoBack"/>
            <w:bookmarkEnd w:id="0"/>
          </w:p>
          <w:p w:rsidR="003F675F" w:rsidRPr="003F675F" w:rsidRDefault="003F675F" w:rsidP="00A7070C">
            <w:pPr>
              <w:pStyle w:val="Direccin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0629D5" w:rsidRDefault="0036102C" w:rsidP="00846D4F">
            <w:pPr>
              <w:pStyle w:val="Direccin"/>
              <w:rPr>
                <w:rFonts w:ascii="Tahoma" w:hAnsi="Tahoma" w:cs="Tahoma"/>
                <w:sz w:val="24"/>
                <w:szCs w:val="24"/>
              </w:rPr>
            </w:pPr>
            <w:r w:rsidRPr="00F20566">
              <w:rPr>
                <w:rFonts w:ascii="Tahoma" w:hAnsi="Tahoma" w:cs="Tahoma"/>
                <w:sz w:val="24"/>
                <w:szCs w:val="24"/>
              </w:rPr>
              <w:t>Nombre empresa</w:t>
            </w:r>
          </w:p>
          <w:p w:rsidR="00A7070C" w:rsidRPr="00F20566" w:rsidRDefault="00A7070C" w:rsidP="00846D4F">
            <w:pPr>
              <w:pStyle w:val="Direccin"/>
              <w:rPr>
                <w:rFonts w:ascii="Tahoma" w:hAnsi="Tahoma" w:cs="Tahoma"/>
                <w:sz w:val="24"/>
                <w:szCs w:val="24"/>
              </w:rPr>
            </w:pPr>
          </w:p>
          <w:p w:rsidR="000629D5" w:rsidRDefault="00A7070C" w:rsidP="00846D4F">
            <w:pPr>
              <w:pStyle w:val="Direccin"/>
              <w:rPr>
                <w:rFonts w:ascii="Tahoma" w:hAnsi="Tahoma" w:cs="Tahoma"/>
                <w:sz w:val="24"/>
                <w:szCs w:val="24"/>
              </w:rPr>
            </w:pPr>
            <w:r w:rsidRPr="00F20566">
              <w:rPr>
                <w:rFonts w:ascii="Tahoma" w:hAnsi="Tahoma" w:cs="Tahoma"/>
                <w:sz w:val="24"/>
                <w:szCs w:val="24"/>
              </w:rPr>
              <w:t>D</w:t>
            </w:r>
            <w:r w:rsidR="00F20566" w:rsidRPr="00F20566">
              <w:rPr>
                <w:rFonts w:ascii="Tahoma" w:hAnsi="Tahoma" w:cs="Tahoma"/>
                <w:sz w:val="24"/>
                <w:szCs w:val="24"/>
              </w:rPr>
              <w:t>irección</w:t>
            </w:r>
          </w:p>
          <w:p w:rsidR="00A7070C" w:rsidRDefault="00A7070C" w:rsidP="00846D4F">
            <w:pPr>
              <w:pStyle w:val="Direccin"/>
              <w:rPr>
                <w:rFonts w:ascii="Tahoma" w:hAnsi="Tahoma" w:cs="Tahoma"/>
                <w:sz w:val="24"/>
                <w:szCs w:val="24"/>
              </w:rPr>
            </w:pPr>
          </w:p>
          <w:p w:rsidR="00A7070C" w:rsidRDefault="00A7070C" w:rsidP="00846D4F">
            <w:pPr>
              <w:pStyle w:val="Direccin"/>
              <w:rPr>
                <w:rFonts w:ascii="Tahoma" w:hAnsi="Tahoma" w:cs="Tahoma"/>
                <w:sz w:val="24"/>
                <w:szCs w:val="24"/>
              </w:rPr>
            </w:pPr>
          </w:p>
          <w:p w:rsidR="00A7070C" w:rsidRDefault="00A7070C" w:rsidP="00846D4F">
            <w:pPr>
              <w:pStyle w:val="Direccin"/>
              <w:rPr>
                <w:rFonts w:ascii="Tahoma" w:hAnsi="Tahoma" w:cs="Tahoma"/>
                <w:sz w:val="24"/>
                <w:szCs w:val="24"/>
              </w:rPr>
            </w:pPr>
          </w:p>
          <w:p w:rsidR="00A7070C" w:rsidRPr="00F20566" w:rsidRDefault="00A7070C" w:rsidP="00846D4F">
            <w:pPr>
              <w:pStyle w:val="Direccin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SEÑORES (as)</w:t>
            </w:r>
          </w:p>
          <w:p w:rsidR="000629D5" w:rsidRPr="00F20566" w:rsidRDefault="000629D5" w:rsidP="00846D4F">
            <w:pPr>
              <w:pStyle w:val="Direccin"/>
              <w:rPr>
                <w:rFonts w:ascii="Tahoma" w:hAnsi="Tahoma" w:cs="Tahoma"/>
                <w:sz w:val="24"/>
                <w:szCs w:val="24"/>
              </w:rPr>
            </w:pPr>
          </w:p>
          <w:p w:rsidR="00A7070C" w:rsidRDefault="0036102C" w:rsidP="0036102C">
            <w:pPr>
              <w:rPr>
                <w:rFonts w:ascii="Tahoma" w:hAnsi="Tahoma" w:cs="Tahoma"/>
                <w:sz w:val="24"/>
                <w:szCs w:val="24"/>
              </w:rPr>
            </w:pPr>
            <w:r w:rsidRPr="00F20566">
              <w:rPr>
                <w:rFonts w:ascii="Tahoma" w:hAnsi="Tahoma" w:cs="Tahoma"/>
                <w:sz w:val="24"/>
                <w:szCs w:val="24"/>
              </w:rPr>
              <w:t xml:space="preserve">Esta empresa se dedica especialmente a la gastronomía acogiendo productos de tradición dándoles </w:t>
            </w:r>
            <w:r w:rsidRPr="00F20566">
              <w:rPr>
                <w:rFonts w:ascii="Tahoma" w:hAnsi="Tahoma" w:cs="Tahoma"/>
                <w:sz w:val="24"/>
                <w:szCs w:val="24"/>
              </w:rPr>
              <w:t>unos nuevos sabores</w:t>
            </w:r>
            <w:r w:rsidRPr="00F20566">
              <w:rPr>
                <w:rFonts w:ascii="Tahoma" w:hAnsi="Tahoma" w:cs="Tahoma"/>
                <w:sz w:val="24"/>
                <w:szCs w:val="24"/>
              </w:rPr>
              <w:t xml:space="preserve"> sin dejar perder mucho la esencia del producto como tal. Estos productos son las empanadas y pastel es algo muy conocido en toda cuidad</w:t>
            </w:r>
            <w:r w:rsidR="00F20566" w:rsidRPr="00F20566">
              <w:rPr>
                <w:rFonts w:ascii="Tahoma" w:hAnsi="Tahoma" w:cs="Tahoma"/>
                <w:sz w:val="24"/>
                <w:szCs w:val="24"/>
              </w:rPr>
              <w:t xml:space="preserve"> y más que conocido tradición</w:t>
            </w:r>
          </w:p>
          <w:p w:rsidR="00A7070C" w:rsidRPr="00F20566" w:rsidRDefault="00A7070C" w:rsidP="0036102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Por su atención prestada muchas gracias</w:t>
            </w:r>
          </w:p>
          <w:p w:rsidR="000629D5" w:rsidRPr="00F20566" w:rsidRDefault="000629D5" w:rsidP="00846D4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629D5" w:rsidRDefault="00A7070C" w:rsidP="00846D4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 empresa</w:t>
            </w:r>
          </w:p>
          <w:p w:rsidR="00A7070C" w:rsidRDefault="00A7070C" w:rsidP="00846D4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Teléfono</w:t>
            </w:r>
          </w:p>
          <w:p w:rsidR="00A7070C" w:rsidRPr="00F20566" w:rsidRDefault="00A7070C" w:rsidP="00846D4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Correo</w:t>
            </w:r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A7070C" w:rsidRDefault="00F20566" w:rsidP="00846D4F">
            <w:pPr>
              <w:pStyle w:val="Ttulo"/>
              <w:rPr>
                <w:rFonts w:ascii="Comic Sans MS" w:hAnsi="Comic Sans MS" w:cs="Tahoma"/>
              </w:rPr>
            </w:pPr>
            <w:r w:rsidRPr="00A7070C">
              <w:rPr>
                <w:rFonts w:ascii="Comic Sans MS" w:hAnsi="Comic Sans MS" w:cs="Tahoma"/>
              </w:rPr>
              <w:t>los de yuca</w:t>
            </w:r>
          </w:p>
          <w:p w:rsidR="000629D5" w:rsidRPr="00F20566" w:rsidRDefault="000629D5" w:rsidP="000629D5">
            <w:pPr>
              <w:pStyle w:val="Subttulo"/>
              <w:rPr>
                <w:rFonts w:ascii="Tahoma" w:hAnsi="Tahoma" w:cs="Tahoma"/>
                <w:color w:val="auto"/>
                <w:spacing w:val="1"/>
                <w:w w:val="97"/>
                <w:sz w:val="18"/>
                <w:szCs w:val="22"/>
              </w:rPr>
            </w:pPr>
          </w:p>
          <w:p w:rsidR="000629D5" w:rsidRPr="00F20566" w:rsidRDefault="000629D5" w:rsidP="000629D5">
            <w:pPr>
              <w:rPr>
                <w:rFonts w:ascii="Tahoma" w:hAnsi="Tahoma" w:cs="Tahoma"/>
              </w:rPr>
            </w:pPr>
          </w:p>
          <w:sdt>
            <w:sdtPr>
              <w:rPr>
                <w:rFonts w:ascii="Tahoma" w:hAnsi="Tahoma" w:cs="Tahoma"/>
              </w:rPr>
              <w:id w:val="-1954003311"/>
              <w:placeholder>
                <w:docPart w:val="E88B80A76E5B428ABA901C0EBED9396B"/>
              </w:placeholder>
              <w:temporary/>
              <w:showingPlcHdr/>
              <w15:appearance w15:val="hidden"/>
            </w:sdtPr>
            <w:sdtEndPr/>
            <w:sdtContent>
              <w:p w:rsidR="000629D5" w:rsidRPr="00F20566" w:rsidRDefault="000629D5" w:rsidP="00846D4F">
                <w:pPr>
                  <w:pStyle w:val="Ttulo2"/>
                  <w:rPr>
                    <w:rFonts w:ascii="Tahoma" w:hAnsi="Tahoma" w:cs="Tahoma"/>
                  </w:rPr>
                </w:pPr>
                <w:r w:rsidRPr="00F20566">
                  <w:rPr>
                    <w:rStyle w:val="Ttulo2Car"/>
                    <w:rFonts w:ascii="Tahoma" w:hAnsi="Tahoma" w:cs="Tahoma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rFonts w:ascii="Tahoma" w:hAnsi="Tahoma" w:cs="Tahoma"/>
              </w:rPr>
              <w:id w:val="1111563247"/>
              <w:placeholder>
                <w:docPart w:val="39E4234941B04A53A4762FE232ED4012"/>
              </w:placeholder>
              <w:temporary/>
              <w:showingPlcHdr/>
              <w15:appearance w15:val="hidden"/>
            </w:sdtPr>
            <w:sdtEndPr/>
            <w:sdtContent>
              <w:p w:rsidR="000629D5" w:rsidRPr="00F20566" w:rsidRDefault="000629D5" w:rsidP="000629D5">
                <w:pPr>
                  <w:pStyle w:val="Informacindecontacto"/>
                  <w:rPr>
                    <w:rFonts w:ascii="Tahoma" w:hAnsi="Tahoma" w:cs="Tahoma"/>
                  </w:rPr>
                </w:pPr>
                <w:r w:rsidRPr="00F20566">
                  <w:rPr>
                    <w:rFonts w:ascii="Tahoma" w:hAnsi="Tahoma" w:cs="Tahoma"/>
                    <w:lang w:bidi="es-ES"/>
                  </w:rPr>
                  <w:t>TELÉFONO:</w:t>
                </w:r>
              </w:p>
            </w:sdtContent>
          </w:sdt>
          <w:p w:rsidR="000629D5" w:rsidRDefault="00F20566" w:rsidP="000629D5">
            <w:pPr>
              <w:pStyle w:val="Informacindecontacto"/>
              <w:rPr>
                <w:rFonts w:ascii="Tahoma" w:hAnsi="Tahoma" w:cs="Tahoma"/>
              </w:rPr>
            </w:pPr>
            <w:r w:rsidRPr="00F20566">
              <w:rPr>
                <w:rFonts w:ascii="Tahoma" w:hAnsi="Tahoma" w:cs="Tahoma"/>
              </w:rPr>
              <w:t>3045224474</w:t>
            </w:r>
          </w:p>
          <w:p w:rsidR="00A7070C" w:rsidRDefault="00A7070C" w:rsidP="000629D5">
            <w:pPr>
              <w:pStyle w:val="Informacindecontacto"/>
              <w:rPr>
                <w:rFonts w:ascii="Tahoma" w:hAnsi="Tahoma" w:cs="Tahoma"/>
              </w:rPr>
            </w:pPr>
          </w:p>
          <w:p w:rsidR="00A7070C" w:rsidRDefault="003F675F" w:rsidP="000629D5">
            <w:pPr>
              <w:pStyle w:val="Informacindecontac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Dirección</w:t>
            </w:r>
          </w:p>
          <w:p w:rsidR="00A7070C" w:rsidRPr="00F20566" w:rsidRDefault="00A7070C" w:rsidP="000629D5">
            <w:pPr>
              <w:pStyle w:val="Informacindecontac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Cra</w:t>
            </w:r>
            <w:r w:rsidR="003F675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15</w:t>
            </w:r>
            <w:r w:rsidR="003F675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N°</w:t>
            </w:r>
            <w:r w:rsidR="003F675F">
              <w:rPr>
                <w:rFonts w:ascii="Tahoma" w:hAnsi="Tahoma" w:cs="Tahoma"/>
              </w:rPr>
              <w:t>142-41 Galicia alta</w:t>
            </w:r>
          </w:p>
          <w:p w:rsidR="000629D5" w:rsidRPr="00F20566" w:rsidRDefault="000629D5" w:rsidP="000629D5">
            <w:pPr>
              <w:pStyle w:val="Sinespaciado"/>
              <w:rPr>
                <w:rFonts w:ascii="Tahoma" w:hAnsi="Tahoma" w:cs="Tahoma"/>
              </w:rPr>
            </w:pPr>
          </w:p>
          <w:sdt>
            <w:sdtPr>
              <w:rPr>
                <w:rFonts w:ascii="Tahoma" w:hAnsi="Tahoma" w:cs="Tahoma"/>
              </w:rPr>
              <w:id w:val="67859272"/>
              <w:placeholder>
                <w:docPart w:val="ECEA376467904190997B0063C076F465"/>
              </w:placeholder>
              <w:temporary/>
              <w:showingPlcHdr/>
              <w15:appearance w15:val="hidden"/>
            </w:sdtPr>
            <w:sdtEndPr/>
            <w:sdtContent>
              <w:p w:rsidR="000629D5" w:rsidRPr="00F20566" w:rsidRDefault="000629D5" w:rsidP="000629D5">
                <w:pPr>
                  <w:pStyle w:val="Informacindecontacto"/>
                  <w:rPr>
                    <w:rFonts w:ascii="Tahoma" w:hAnsi="Tahoma" w:cs="Tahoma"/>
                  </w:rPr>
                </w:pPr>
                <w:r w:rsidRPr="00F20566">
                  <w:rPr>
                    <w:rFonts w:ascii="Tahoma" w:hAnsi="Tahoma" w:cs="Tahoma"/>
                    <w:lang w:bidi="es-ES"/>
                  </w:rPr>
                  <w:t>SITIO WEB:</w:t>
                </w:r>
              </w:p>
            </w:sdtContent>
          </w:sdt>
          <w:p w:rsidR="000629D5" w:rsidRPr="00F20566" w:rsidRDefault="00F20566" w:rsidP="000629D5">
            <w:pPr>
              <w:pStyle w:val="Informacindecontacto"/>
              <w:rPr>
                <w:rFonts w:ascii="Tahoma" w:hAnsi="Tahoma" w:cs="Tahoma"/>
              </w:rPr>
            </w:pPr>
            <w:r w:rsidRPr="00F20566">
              <w:rPr>
                <w:rFonts w:ascii="Tahoma" w:hAnsi="Tahoma" w:cs="Tahoma"/>
              </w:rPr>
              <w:t>www.losdeyuca.comco</w:t>
            </w:r>
          </w:p>
          <w:p w:rsidR="000629D5" w:rsidRPr="00F20566" w:rsidRDefault="000629D5" w:rsidP="000629D5">
            <w:pPr>
              <w:pStyle w:val="Sinespaciado"/>
              <w:rPr>
                <w:rFonts w:ascii="Tahoma" w:hAnsi="Tahoma" w:cs="Tahoma"/>
              </w:rPr>
            </w:pPr>
          </w:p>
          <w:sdt>
            <w:sdtPr>
              <w:rPr>
                <w:rFonts w:ascii="Tahoma" w:hAnsi="Tahoma" w:cs="Tahoma"/>
              </w:rPr>
              <w:id w:val="-240260293"/>
              <w:placeholder>
                <w:docPart w:val="6EBFE7099925483BBC6E5E2F0E187B07"/>
              </w:placeholder>
              <w:temporary/>
              <w:showingPlcHdr/>
              <w15:appearance w15:val="hidden"/>
            </w:sdtPr>
            <w:sdtEndPr/>
            <w:sdtContent>
              <w:p w:rsidR="000629D5" w:rsidRPr="00F20566" w:rsidRDefault="000629D5" w:rsidP="000629D5">
                <w:pPr>
                  <w:pStyle w:val="Informacindecontacto"/>
                  <w:rPr>
                    <w:rFonts w:ascii="Tahoma" w:hAnsi="Tahoma" w:cs="Tahoma"/>
                  </w:rPr>
                </w:pPr>
                <w:r w:rsidRPr="00F20566">
                  <w:rPr>
                    <w:rFonts w:ascii="Tahoma" w:hAnsi="Tahoma" w:cs="Tahoma"/>
                    <w:lang w:bidi="es-ES"/>
                  </w:rPr>
                  <w:t>CORREO ELECTRÓNICO:</w:t>
                </w:r>
              </w:p>
            </w:sdtContent>
          </w:sdt>
          <w:p w:rsidR="000629D5" w:rsidRPr="00F20566" w:rsidRDefault="00F20566" w:rsidP="00F20566">
            <w:pPr>
              <w:pStyle w:val="Ttulo2"/>
              <w:rPr>
                <w:rStyle w:val="Hipervnculo"/>
                <w:rFonts w:ascii="Tahoma" w:hAnsi="Tahoma" w:cs="Tahoma"/>
                <w:u w:val="none"/>
              </w:rPr>
            </w:pPr>
            <w:hyperlink r:id="rId11" w:history="1">
              <w:r w:rsidRPr="00F20566">
                <w:rPr>
                  <w:rStyle w:val="Hipervnculo"/>
                  <w:rFonts w:ascii="Tahoma" w:hAnsi="Tahoma" w:cs="Tahoma"/>
                </w:rPr>
                <w:t>Lodeyuca123@gmail.com</w:t>
              </w:r>
            </w:hyperlink>
          </w:p>
        </w:tc>
        <w:tc>
          <w:tcPr>
            <w:tcW w:w="720" w:type="dxa"/>
          </w:tcPr>
          <w:p w:rsidR="000629D5" w:rsidRPr="00F20566" w:rsidRDefault="000629D5" w:rsidP="000C45FF">
            <w:pPr>
              <w:tabs>
                <w:tab w:val="left" w:pos="990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470" w:type="dxa"/>
            <w:vMerge/>
          </w:tcPr>
          <w:p w:rsidR="000629D5" w:rsidRPr="00F20566" w:rsidRDefault="000629D5" w:rsidP="004D3011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</w:p>
        </w:tc>
      </w:tr>
    </w:tbl>
    <w:p w:rsidR="0043117B" w:rsidRPr="00846D4F" w:rsidRDefault="002A7A49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A49" w:rsidRDefault="002A7A49" w:rsidP="000C45FF">
      <w:r>
        <w:separator/>
      </w:r>
    </w:p>
  </w:endnote>
  <w:endnote w:type="continuationSeparator" w:id="0">
    <w:p w:rsidR="002A7A49" w:rsidRDefault="002A7A4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A49" w:rsidRDefault="002A7A49" w:rsidP="000C45FF">
      <w:r>
        <w:separator/>
      </w:r>
    </w:p>
  </w:footnote>
  <w:footnote w:type="continuationSeparator" w:id="0">
    <w:p w:rsidR="002A7A49" w:rsidRDefault="002A7A4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2C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A7A49"/>
    <w:rsid w:val="0030481B"/>
    <w:rsid w:val="0036102C"/>
    <w:rsid w:val="003F675F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E7C63"/>
    <w:rsid w:val="00A10A67"/>
    <w:rsid w:val="00A2118D"/>
    <w:rsid w:val="00A7070C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20566"/>
    <w:rsid w:val="00F5234D"/>
    <w:rsid w:val="00F543F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610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odeyuca123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v\AppData\Roaming\Microsoft\Template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8B80A76E5B428ABA901C0EBED93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1C1D8-0A2B-4CAB-B608-D7CA9AAB62AE}"/>
      </w:docPartPr>
      <w:docPartBody>
        <w:p w:rsidR="00000000" w:rsidRDefault="003259D7">
          <w:pPr>
            <w:pStyle w:val="E88B80A76E5B428ABA901C0EBED9396B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39E4234941B04A53A4762FE232ED4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B8C70-1891-45C3-8027-F47715C207B7}"/>
      </w:docPartPr>
      <w:docPartBody>
        <w:p w:rsidR="00000000" w:rsidRDefault="003259D7">
          <w:pPr>
            <w:pStyle w:val="39E4234941B04A53A4762FE232ED4012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ECEA376467904190997B0063C076F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E4615-EAEF-48C0-9217-9C50AD375FDC}"/>
      </w:docPartPr>
      <w:docPartBody>
        <w:p w:rsidR="00000000" w:rsidRDefault="003259D7">
          <w:pPr>
            <w:pStyle w:val="ECEA376467904190997B0063C076F465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6EBFE7099925483BBC6E5E2F0E187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E5D24-B8CE-4A3D-8047-C6A543DDCEA1}"/>
      </w:docPartPr>
      <w:docPartBody>
        <w:p w:rsidR="00000000" w:rsidRDefault="003259D7">
          <w:pPr>
            <w:pStyle w:val="6EBFE7099925483BBC6E5E2F0E187B07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D7"/>
    <w:rsid w:val="0032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A5320DECD745D2B12CB263268C7042">
    <w:name w:val="34A5320DECD745D2B12CB263268C7042"/>
  </w:style>
  <w:style w:type="paragraph" w:customStyle="1" w:styleId="C3509CBADE9B4CDF8B228DD26E30A201">
    <w:name w:val="C3509CBADE9B4CDF8B228DD26E30A201"/>
  </w:style>
  <w:style w:type="paragraph" w:customStyle="1" w:styleId="4E1F1965E75D457FA1848CCD221CE1B2">
    <w:name w:val="4E1F1965E75D457FA1848CCD221CE1B2"/>
  </w:style>
  <w:style w:type="paragraph" w:customStyle="1" w:styleId="C31E3499F8F14410906F55ED8588E3DC">
    <w:name w:val="C31E3499F8F14410906F55ED8588E3DC"/>
  </w:style>
  <w:style w:type="paragraph" w:customStyle="1" w:styleId="27F4B620AB214DDB8E8B31C3C2B4DAF9">
    <w:name w:val="27F4B620AB214DDB8E8B31C3C2B4DAF9"/>
  </w:style>
  <w:style w:type="paragraph" w:customStyle="1" w:styleId="033F7D5BC2F44334A0C57C46F77B1BB2">
    <w:name w:val="033F7D5BC2F44334A0C57C46F77B1BB2"/>
  </w:style>
  <w:style w:type="paragraph" w:customStyle="1" w:styleId="CFE7E3E891B641B4AB2693B612EAC18C">
    <w:name w:val="CFE7E3E891B641B4AB2693B612EAC18C"/>
  </w:style>
  <w:style w:type="paragraph" w:customStyle="1" w:styleId="D60E25A3FBB4437C873171B0663B5571">
    <w:name w:val="D60E25A3FBB4437C873171B0663B5571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5E9C64D9585B4C0899D740931DB739CA">
    <w:name w:val="5E9C64D9585B4C0899D740931DB739CA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99682D1EAF9740078DFD6932A10A5853">
    <w:name w:val="99682D1EAF9740078DFD6932A10A5853"/>
  </w:style>
  <w:style w:type="paragraph" w:customStyle="1" w:styleId="0DEF52E63E204984816679E661FD3229">
    <w:name w:val="0DEF52E63E204984816679E661FD3229"/>
  </w:style>
  <w:style w:type="paragraph" w:customStyle="1" w:styleId="A4FA7E283792483FBF586B84FBB2DFF8">
    <w:name w:val="A4FA7E283792483FBF586B84FBB2DFF8"/>
  </w:style>
  <w:style w:type="paragraph" w:customStyle="1" w:styleId="258AD06C67B84439AE6FF061FC5B315A">
    <w:name w:val="258AD06C67B84439AE6FF061FC5B315A"/>
  </w:style>
  <w:style w:type="paragraph" w:customStyle="1" w:styleId="BE576177D9B34261BC50A123595376D4">
    <w:name w:val="BE576177D9B34261BC50A123595376D4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E88B80A76E5B428ABA901C0EBED9396B">
    <w:name w:val="E88B80A76E5B428ABA901C0EBED9396B"/>
  </w:style>
  <w:style w:type="paragraph" w:customStyle="1" w:styleId="39E4234941B04A53A4762FE232ED4012">
    <w:name w:val="39E4234941B04A53A4762FE232ED4012"/>
  </w:style>
  <w:style w:type="paragraph" w:customStyle="1" w:styleId="C9A4C429C680469390EF6A0FEC287DD9">
    <w:name w:val="C9A4C429C680469390EF6A0FEC287DD9"/>
  </w:style>
  <w:style w:type="paragraph" w:customStyle="1" w:styleId="ECEA376467904190997B0063C076F465">
    <w:name w:val="ECEA376467904190997B0063C076F465"/>
  </w:style>
  <w:style w:type="paragraph" w:customStyle="1" w:styleId="0F4BB4E330334D018635F1736FD96086">
    <w:name w:val="0F4BB4E330334D018635F1736FD96086"/>
  </w:style>
  <w:style w:type="paragraph" w:customStyle="1" w:styleId="6EBFE7099925483BBC6E5E2F0E187B07">
    <w:name w:val="6EBFE7099925483BBC6E5E2F0E187B07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39FF38F034FC4849A486F20D87BDFDDC">
    <w:name w:val="39FF38F034FC4849A486F20D87BDF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azul.dotx</Template>
  <TotalTime>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2019-06-22T00:56:00Z</dcterms:created>
  <dcterms:modified xsi:type="dcterms:W3CDTF">2019-06-22T02:06:00Z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